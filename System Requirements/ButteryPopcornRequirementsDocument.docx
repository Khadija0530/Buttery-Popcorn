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color w:val="4472c4"/>
          <w:sz w:val="80"/>
          <w:szCs w:val="80"/>
        </w:rPr>
      </w:pPr>
      <w:r w:rsidDel="00000000" w:rsidR="00000000" w:rsidRPr="00000000">
        <w:rPr>
          <w:color w:val="4472c4"/>
          <w:sz w:val="80"/>
          <w:szCs w:val="80"/>
          <w:rtl w:val="0"/>
        </w:rPr>
        <w:t xml:space="preserve">4/23/2024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bi03hciaae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e5y6140fkk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3zrsstp53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875mp9tp4o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wafl6eo3va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tfg0f4i1pu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5vjvlqn5uh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1js93lvcjio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1*Introduction</w:t>
        <w:tab/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2*Description </w:t>
        <w:tab/>
        <w:t xml:space="preserve">Model</w:t>
        <w:tab/>
        <w:t xml:space="preserve">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3*Class </w:t>
        <w:tab/>
        <w:t xml:space="preserve">Diagram</w:t>
        <w:tab/>
        <w:t xml:space="preserve">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4*Use </w:t>
        <w:tab/>
        <w:t xml:space="preserve">Case Diagram</w:t>
        <w:tab/>
        <w:t xml:space="preserve">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5*Use </w:t>
        <w:tab/>
        <w:t xml:space="preserve">Case Scenarios</w:t>
        <w:tab/>
        <w:t xml:space="preserve">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6*System </w:t>
        <w:tab/>
        <w:t xml:space="preserve">Sequence Charts</w:t>
        <w:tab/>
        <w:t xml:space="preserve">4</w:t>
      </w:r>
    </w:p>
    <w:p w:rsidR="00000000" w:rsidDel="00000000" w:rsidP="00000000" w:rsidRDefault="00000000" w:rsidRPr="00000000" w14:paraId="0000001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5llnjlxvk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mfg37pxts9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ynod6kgvc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wm5v215asm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6u56jytmmqn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1*Introduction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requirements document is meant to further detail how the functions Buttery Popcorn operate. This document contains a description model of the requirements, a class diagram, a use case diagram, use case descriptions, and a system sequence chart.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l7s6zv8e8vv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2*Description Model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Input: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Creating a Review: Users create a review for a theater and then submits said review to be stored on the app.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Viewing a Review: Users can retrieve reviews written by other users.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t xml:space="preserve">Processes: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Theater Map: Theaters and nearby attractions show on a map.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Performance: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Theater Search: The app searches through all theater pages and retrieves the theater that the user searches for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Theater Comparison: The app searches for two user-selected theater pages and displays them next to each other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Security: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Profile: Users create a username and password for their profile, and the app verifies that the user is who they say they are.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3*Class Diagram CJ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(Included in Github folder as BPClassDiagram.vsdx)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v7r1qnfb156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4*Use Case Diagram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(Included in Github folder as ButteryPopcornUseCaseDiagram.vsdx)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ck4uahpo41u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5*Use Case Scenarios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(Included in Github folder as Use case descriptions BUTTERY POPCORN.xlsx)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xymfvn7a2nl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6*System Sequence Charts CJ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(Included in Github Folder as BPSSD.vsdx)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